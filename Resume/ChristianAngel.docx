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8606B61" w14:textId="77777777" w:rsidTr="000E1666">
        <w:trPr>
          <w:trHeight w:hRule="exact" w:val="1224"/>
        </w:trPr>
        <w:tc>
          <w:tcPr>
            <w:tcW w:w="9360" w:type="dxa"/>
          </w:tcPr>
          <w:p w14:paraId="2A045D62" w14:textId="77777777" w:rsidR="00692703" w:rsidRPr="001B1893" w:rsidRDefault="00DB6522" w:rsidP="00913946">
            <w:pPr>
              <w:pStyle w:val="Title"/>
              <w:rPr>
                <w:sz w:val="56"/>
              </w:rPr>
            </w:pPr>
            <w:bookmarkStart w:id="0" w:name="_Hlk524949799"/>
            <w:r w:rsidRPr="001B1893">
              <w:rPr>
                <w:sz w:val="56"/>
              </w:rPr>
              <w:t>Christian</w:t>
            </w:r>
            <w:r w:rsidR="00692703" w:rsidRPr="001B1893">
              <w:rPr>
                <w:sz w:val="56"/>
              </w:rPr>
              <w:t xml:space="preserve"> </w:t>
            </w:r>
            <w:r w:rsidRPr="001B1893">
              <w:rPr>
                <w:rStyle w:val="IntenseEmphasis"/>
                <w:sz w:val="56"/>
              </w:rPr>
              <w:t xml:space="preserve">Angel </w:t>
            </w:r>
          </w:p>
          <w:p w14:paraId="047F367F" w14:textId="77777777" w:rsidR="00692703" w:rsidRPr="00CF1A49" w:rsidRDefault="00DB6522" w:rsidP="00913946">
            <w:pPr>
              <w:pStyle w:val="ContactInfo"/>
              <w:contextualSpacing w:val="0"/>
            </w:pPr>
            <w:r>
              <w:t>410 North White Road Apt 4214, San Jose, California 95127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BC78751DB93451CAFE940DF503ED5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(408)223-5183</w:t>
            </w:r>
          </w:p>
          <w:p w14:paraId="5D57AD80" w14:textId="77777777" w:rsidR="00692703" w:rsidRDefault="00EB628B" w:rsidP="00913946">
            <w:pPr>
              <w:pStyle w:val="ContactInfoEmphasis"/>
              <w:contextualSpacing w:val="0"/>
              <w:rPr>
                <w:color w:val="auto"/>
              </w:rPr>
            </w:pPr>
            <w:r w:rsidRPr="001B1893">
              <w:rPr>
                <w:color w:val="auto"/>
              </w:rPr>
              <w:t>Christianangelfl@gmail.com</w:t>
            </w:r>
            <w:r w:rsidR="00692703" w:rsidRPr="001B1893">
              <w:rPr>
                <w:color w:val="auto"/>
              </w:rPr>
              <w:t xml:space="preserve"> </w:t>
            </w:r>
          </w:p>
          <w:p w14:paraId="1F5A5AF7" w14:textId="1BC7DC35" w:rsidR="000E1666" w:rsidRPr="00CF1A49" w:rsidRDefault="000E1666" w:rsidP="00913946">
            <w:pPr>
              <w:pStyle w:val="ContactInfoEmphasis"/>
              <w:contextualSpacing w:val="0"/>
            </w:pPr>
          </w:p>
        </w:tc>
      </w:tr>
      <w:tr w:rsidR="009571D8" w:rsidRPr="00CF1A49" w14:paraId="7CB84750" w14:textId="77777777" w:rsidTr="002E1367">
        <w:tc>
          <w:tcPr>
            <w:tcW w:w="9360" w:type="dxa"/>
          </w:tcPr>
          <w:p w14:paraId="06B26612" w14:textId="70E3A4C7" w:rsidR="00462BC4" w:rsidRPr="00BE6597" w:rsidRDefault="00E93A53" w:rsidP="000E1666">
            <w:pPr>
              <w:pStyle w:val="Heading1"/>
              <w:tabs>
                <w:tab w:val="left" w:pos="8681"/>
              </w:tabs>
              <w:outlineLvl w:val="0"/>
            </w:pPr>
            <w:sdt>
              <w:sdtPr>
                <w:alias w:val="Education:"/>
                <w:tag w:val="Education:"/>
                <w:id w:val="1646082471"/>
                <w:placeholder>
                  <w:docPart w:val="970A8F92305E4524B8D716EA360FBFCA"/>
                </w:placeholder>
                <w:temporary/>
                <w:showingPlcHdr/>
                <w15:appearance w15:val="hidden"/>
              </w:sdtPr>
              <w:sdtEndPr/>
              <w:sdtContent>
                <w:r w:rsidR="00462BC4" w:rsidRPr="000066CD">
                  <w:rPr>
                    <w:sz w:val="22"/>
                    <w:szCs w:val="26"/>
                  </w:rPr>
                  <w:t>Education</w:t>
                </w:r>
              </w:sdtContent>
            </w:sdt>
          </w:p>
          <w:tbl>
            <w:tblPr>
              <w:tblStyle w:val="TableGrid"/>
              <w:tblW w:w="10091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10091"/>
            </w:tblGrid>
            <w:tr w:rsidR="00462BC4" w:rsidRPr="00CF1A49" w14:paraId="050612B7" w14:textId="77777777" w:rsidTr="000066CD">
              <w:trPr>
                <w:trHeight w:val="946"/>
              </w:trPr>
              <w:tc>
                <w:tcPr>
                  <w:tcW w:w="10091" w:type="dxa"/>
                </w:tcPr>
                <w:p w14:paraId="05026B1A" w14:textId="6B81AD7A" w:rsidR="00462BC4" w:rsidRPr="000066CD" w:rsidRDefault="00462BC4" w:rsidP="00462BC4">
                  <w:pPr>
                    <w:pStyle w:val="Heading3"/>
                    <w:contextualSpacing w:val="0"/>
                    <w:outlineLvl w:val="2"/>
                    <w:rPr>
                      <w:sz w:val="18"/>
                    </w:rPr>
                  </w:pPr>
                  <w:r w:rsidRPr="000066CD">
                    <w:rPr>
                      <w:sz w:val="18"/>
                    </w:rPr>
                    <w:t xml:space="preserve">September 2014 </w:t>
                  </w:r>
                  <w:r w:rsidR="002343FB" w:rsidRPr="000066CD">
                    <w:rPr>
                      <w:sz w:val="18"/>
                    </w:rPr>
                    <w:t>–</w:t>
                  </w:r>
                  <w:r w:rsidRPr="000066CD">
                    <w:rPr>
                      <w:sz w:val="18"/>
                    </w:rPr>
                    <w:t xml:space="preserve"> </w:t>
                  </w:r>
                  <w:r w:rsidR="002343FB" w:rsidRPr="000066CD">
                    <w:rPr>
                      <w:sz w:val="18"/>
                    </w:rPr>
                    <w:t>December 2018</w:t>
                  </w:r>
                </w:p>
                <w:p w14:paraId="48D37E84" w14:textId="4C5752FA" w:rsidR="00462BC4" w:rsidRPr="00A93AB9" w:rsidRDefault="00462BC4" w:rsidP="00462BC4">
                  <w:pPr>
                    <w:pStyle w:val="Heading2"/>
                    <w:contextualSpacing w:val="0"/>
                    <w:outlineLvl w:val="1"/>
                    <w:rPr>
                      <w:sz w:val="22"/>
                    </w:rPr>
                  </w:pPr>
                  <w:r w:rsidRPr="001B1893">
                    <w:rPr>
                      <w:color w:val="auto"/>
                      <w:sz w:val="24"/>
                    </w:rPr>
                    <w:t>B.s Technology and information management,</w:t>
                  </w:r>
                  <w:r w:rsidRPr="00BE6597">
                    <w:rPr>
                      <w:sz w:val="24"/>
                    </w:rPr>
                    <w:t xml:space="preserve"> </w:t>
                  </w:r>
                  <w:r w:rsidRPr="00A93AB9">
                    <w:rPr>
                      <w:rStyle w:val="SubtleReference"/>
                      <w:sz w:val="22"/>
                    </w:rPr>
                    <w:t>University of california Santa Cruz</w:t>
                  </w:r>
                  <w:r w:rsidR="00CA7A93">
                    <w:rPr>
                      <w:rStyle w:val="SubtleReference"/>
                      <w:sz w:val="22"/>
                    </w:rPr>
                    <w:t xml:space="preserve"> </w:t>
                  </w:r>
                </w:p>
                <w:p w14:paraId="74A95F06" w14:textId="3B011199" w:rsidR="00462BC4" w:rsidRDefault="00462BC4" w:rsidP="00462BC4">
                  <w:r>
                    <w:t xml:space="preserve">Course Work:  </w:t>
                  </w:r>
                  <w:r w:rsidR="00BE6597">
                    <w:t xml:space="preserve">Management of Technology, </w:t>
                  </w:r>
                  <w:r>
                    <w:t xml:space="preserve">Mathematics, Economics, </w:t>
                  </w:r>
                  <w:r w:rsidR="00BE6597">
                    <w:t>Data Structures</w:t>
                  </w:r>
                </w:p>
                <w:p w14:paraId="01BE8522" w14:textId="0DF54E33" w:rsidR="00462BC4" w:rsidRPr="00CF1A49" w:rsidRDefault="00462BC4" w:rsidP="00462BC4">
                  <w:r>
                    <w:t xml:space="preserve"> </w:t>
                  </w:r>
                </w:p>
              </w:tc>
            </w:tr>
          </w:tbl>
          <w:p w14:paraId="603A8083" w14:textId="1AE98421" w:rsidR="00BE6597" w:rsidRPr="000066CD" w:rsidRDefault="00BE6597" w:rsidP="00BE6597">
            <w:pPr>
              <w:pStyle w:val="Heading1"/>
              <w:outlineLvl w:val="0"/>
              <w:rPr>
                <w:sz w:val="20"/>
                <w:szCs w:val="28"/>
              </w:rPr>
            </w:pPr>
            <w:r w:rsidRPr="000066CD">
              <w:rPr>
                <w:sz w:val="20"/>
                <w:szCs w:val="28"/>
              </w:rPr>
              <w:t xml:space="preserve">Relavant Projects </w:t>
            </w:r>
          </w:p>
          <w:tbl>
            <w:tblPr>
              <w:tblStyle w:val="TableGrid"/>
              <w:tblW w:w="9349" w:type="dxa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349"/>
            </w:tblGrid>
            <w:tr w:rsidR="00BE6597" w:rsidRPr="00CF1A49" w14:paraId="1354C631" w14:textId="77777777" w:rsidTr="00CA7A93">
              <w:trPr>
                <w:trHeight w:val="1074"/>
              </w:trPr>
              <w:tc>
                <w:tcPr>
                  <w:tcW w:w="9349" w:type="dxa"/>
                </w:tcPr>
                <w:p w14:paraId="3F610A91" w14:textId="56C1FE65" w:rsidR="00BE6597" w:rsidRPr="000066CD" w:rsidRDefault="00486D95" w:rsidP="00BE6597">
                  <w:pPr>
                    <w:pStyle w:val="Heading3"/>
                    <w:contextualSpacing w:val="0"/>
                    <w:outlineLvl w:val="2"/>
                    <w:rPr>
                      <w:sz w:val="18"/>
                    </w:rPr>
                  </w:pPr>
                  <w:r w:rsidRPr="000066CD">
                    <w:rPr>
                      <w:sz w:val="18"/>
                    </w:rPr>
                    <w:t>september</w:t>
                  </w:r>
                  <w:r w:rsidR="00BE6597" w:rsidRPr="000066CD">
                    <w:rPr>
                      <w:sz w:val="18"/>
                    </w:rPr>
                    <w:t xml:space="preserve"> 201</w:t>
                  </w:r>
                  <w:r w:rsidRPr="000066CD">
                    <w:rPr>
                      <w:sz w:val="18"/>
                    </w:rPr>
                    <w:t>7</w:t>
                  </w:r>
                  <w:r w:rsidR="00BE6597" w:rsidRPr="000066CD">
                    <w:rPr>
                      <w:sz w:val="18"/>
                    </w:rPr>
                    <w:t xml:space="preserve"> –</w:t>
                  </w:r>
                  <w:r w:rsidR="0027452D" w:rsidRPr="000066CD">
                    <w:rPr>
                      <w:sz w:val="18"/>
                    </w:rPr>
                    <w:t xml:space="preserve"> March </w:t>
                  </w:r>
                  <w:r w:rsidR="00BE6597" w:rsidRPr="000066CD">
                    <w:rPr>
                      <w:sz w:val="18"/>
                    </w:rPr>
                    <w:t>201</w:t>
                  </w:r>
                  <w:r w:rsidRPr="000066CD">
                    <w:rPr>
                      <w:sz w:val="18"/>
                    </w:rPr>
                    <w:t>8</w:t>
                  </w:r>
                </w:p>
                <w:p w14:paraId="5148DCF4" w14:textId="0C68C97C" w:rsidR="00C66799" w:rsidRPr="001B1893" w:rsidRDefault="0027452D" w:rsidP="00C66799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  <w:b/>
                      <w:smallCaps w:val="0"/>
                      <w:color w:val="auto"/>
                      <w:sz w:val="24"/>
                    </w:rPr>
                  </w:pPr>
                  <w:r w:rsidRPr="001B1893">
                    <w:rPr>
                      <w:color w:val="auto"/>
                      <w:sz w:val="24"/>
                    </w:rPr>
                    <w:t xml:space="preserve">Product devevelopment and </w:t>
                  </w:r>
                  <w:r w:rsidR="00A93AB9" w:rsidRPr="001B1893">
                    <w:rPr>
                      <w:color w:val="auto"/>
                      <w:sz w:val="24"/>
                    </w:rPr>
                    <w:t xml:space="preserve">supply chain </w:t>
                  </w:r>
                  <w:r w:rsidR="00CA7A93" w:rsidRPr="001B1893">
                    <w:rPr>
                      <w:color w:val="auto"/>
                      <w:sz w:val="24"/>
                    </w:rPr>
                    <w:t>MANAGEMENT</w:t>
                  </w:r>
                </w:p>
                <w:p w14:paraId="2A017490" w14:textId="6BA3320E" w:rsidR="00C66799" w:rsidRDefault="00C66799" w:rsidP="00BE6597">
                  <w:pPr>
                    <w:pStyle w:val="ListBullet"/>
                  </w:pPr>
                  <w:r>
                    <w:t xml:space="preserve">Coordinated with a team of 5 students to </w:t>
                  </w:r>
                  <w:r w:rsidR="006F7433">
                    <w:t xml:space="preserve">develop a new </w:t>
                  </w:r>
                  <w:r w:rsidR="007F2D22">
                    <w:t xml:space="preserve">virtual reality headset </w:t>
                  </w:r>
                  <w:r w:rsidR="006F7433">
                    <w:t xml:space="preserve">that would compete </w:t>
                  </w:r>
                  <w:r w:rsidR="007F2D22">
                    <w:t xml:space="preserve">in the existing market </w:t>
                  </w:r>
                </w:p>
                <w:p w14:paraId="34A4BC30" w14:textId="77777777" w:rsidR="00E566CF" w:rsidRDefault="00C66799" w:rsidP="007F2D22">
                  <w:pPr>
                    <w:pStyle w:val="ListBullet"/>
                  </w:pPr>
                  <w:r>
                    <w:t xml:space="preserve">Conducted research </w:t>
                  </w:r>
                  <w:r w:rsidR="007F2D22">
                    <w:t>to collect real world data to establish a supply chain for the VR headset</w:t>
                  </w:r>
                </w:p>
                <w:p w14:paraId="2ED44F43" w14:textId="548B8E0F" w:rsidR="00E566CF" w:rsidRPr="00CF1A49" w:rsidRDefault="00E566CF" w:rsidP="00E566CF">
                  <w:pPr>
                    <w:pStyle w:val="Heading3"/>
                    <w:contextualSpacing w:val="0"/>
                    <w:outlineLvl w:val="2"/>
                  </w:pPr>
                  <w:r w:rsidRPr="000066CD">
                    <w:rPr>
                      <w:sz w:val="18"/>
                    </w:rPr>
                    <w:t>January 2018 – March 2018</w:t>
                  </w:r>
                </w:p>
                <w:p w14:paraId="21F17E4E" w14:textId="32E4C99A" w:rsidR="00E566CF" w:rsidRPr="00C66799" w:rsidRDefault="00F22D07" w:rsidP="00E566CF">
                  <w:pPr>
                    <w:pStyle w:val="Heading2"/>
                    <w:contextualSpacing w:val="0"/>
                    <w:outlineLvl w:val="1"/>
                    <w:rPr>
                      <w:rStyle w:val="SubtleReference"/>
                      <w:b/>
                      <w:smallCaps w:val="0"/>
                      <w:color w:val="1D824C" w:themeColor="accent1"/>
                      <w:sz w:val="24"/>
                    </w:rPr>
                  </w:pPr>
                  <w:r w:rsidRPr="002E1367">
                    <w:rPr>
                      <w:color w:val="auto"/>
                      <w:sz w:val="24"/>
                    </w:rPr>
                    <w:t xml:space="preserve">service Personnel Management System </w:t>
                  </w:r>
                </w:p>
                <w:p w14:paraId="55615DB5" w14:textId="6F5C1954" w:rsidR="00E566CF" w:rsidRPr="00CF1A49" w:rsidRDefault="00F22D07" w:rsidP="00F22D07">
                  <w:pPr>
                    <w:pStyle w:val="ListBullet"/>
                  </w:pPr>
                  <w:r>
                    <w:t>Developed a</w:t>
                  </w:r>
                  <w:r w:rsidR="009C0A9B">
                    <w:t xml:space="preserve"> </w:t>
                  </w:r>
                  <w:r>
                    <w:t xml:space="preserve">system </w:t>
                  </w:r>
                  <w:r w:rsidR="002343FB">
                    <w:t xml:space="preserve">in 10 weeks </w:t>
                  </w:r>
                  <w:r>
                    <w:t>that would help business</w:t>
                  </w:r>
                  <w:r w:rsidR="002343FB">
                    <w:t>es</w:t>
                  </w:r>
                  <w:r>
                    <w:t xml:space="preserve"> train, schedule, and maintain service engineers </w:t>
                  </w:r>
                  <w:r w:rsidR="002343FB">
                    <w:t xml:space="preserve">to improve efficiency and productivity of the business process. </w:t>
                  </w:r>
                  <w:r>
                    <w:t xml:space="preserve"> </w:t>
                  </w:r>
                </w:p>
              </w:tc>
            </w:tr>
          </w:tbl>
          <w:p w14:paraId="5604442D" w14:textId="77777777" w:rsidR="001755A8" w:rsidRPr="00CF1A49" w:rsidRDefault="001755A8" w:rsidP="00913946">
            <w:pPr>
              <w:contextualSpacing w:val="0"/>
            </w:pPr>
          </w:p>
        </w:tc>
      </w:tr>
    </w:tbl>
    <w:p w14:paraId="4494C784" w14:textId="6CDBE816" w:rsidR="004E01EB" w:rsidRPr="001B1893" w:rsidRDefault="00E93A53" w:rsidP="004E01EB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97F136FFFF884C39B6CD295B89A72896"/>
          </w:placeholder>
          <w:temporary/>
          <w:showingPlcHdr/>
          <w15:appearance w15:val="hidden"/>
        </w:sdtPr>
        <w:sdtEndPr/>
        <w:sdtContent>
          <w:r w:rsidR="004E01EB" w:rsidRPr="000066CD">
            <w:rPr>
              <w:sz w:val="20"/>
              <w:szCs w:val="24"/>
            </w:rPr>
            <w:t>Experience</w:t>
          </w:r>
        </w:sdtContent>
      </w:sdt>
    </w:p>
    <w:tbl>
      <w:tblPr>
        <w:tblStyle w:val="TableGrid"/>
        <w:tblW w:w="481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83"/>
      </w:tblGrid>
      <w:tr w:rsidR="001D0BF1" w:rsidRPr="00CF1A49" w14:paraId="45E310CD" w14:textId="77777777" w:rsidTr="000066CD">
        <w:trPr>
          <w:trHeight w:val="1179"/>
        </w:trPr>
        <w:tc>
          <w:tcPr>
            <w:tcW w:w="10383" w:type="dxa"/>
          </w:tcPr>
          <w:p w14:paraId="1AB6EBBF" w14:textId="63AAB9DC" w:rsidR="001D0BF1" w:rsidRPr="000066CD" w:rsidRDefault="00AA3A0E" w:rsidP="001D0BF1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0066CD">
              <w:rPr>
                <w:sz w:val="20"/>
              </w:rPr>
              <w:t>may 2014</w:t>
            </w:r>
            <w:r w:rsidR="001D0BF1" w:rsidRPr="000066CD">
              <w:rPr>
                <w:sz w:val="20"/>
              </w:rPr>
              <w:t xml:space="preserve"> – </w:t>
            </w:r>
            <w:r w:rsidRPr="000066CD">
              <w:rPr>
                <w:sz w:val="20"/>
              </w:rPr>
              <w:t>august 2014</w:t>
            </w:r>
          </w:p>
          <w:p w14:paraId="19872C2E" w14:textId="1A137A14" w:rsidR="00AA3A0E" w:rsidRPr="00AA3A0E" w:rsidRDefault="00AA3A0E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E1367">
              <w:rPr>
                <w:color w:val="auto"/>
              </w:rPr>
              <w:t>Summer Bridge Intern</w:t>
            </w:r>
            <w:r w:rsidR="001D0BF1" w:rsidRPr="002E1367">
              <w:rPr>
                <w:color w:val="auto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James lick high school, San jose, ca</w:t>
            </w:r>
          </w:p>
          <w:p w14:paraId="28D7B6EE" w14:textId="77777777" w:rsidR="001E3120" w:rsidRDefault="00AA3A0E" w:rsidP="00E30104">
            <w:pPr>
              <w:pStyle w:val="ListBullet"/>
            </w:pPr>
            <w:r>
              <w:t xml:space="preserve">Collaborated with high school staff to introduce 100 incoming freshmen to the high school environment </w:t>
            </w:r>
            <w:r w:rsidR="00487726">
              <w:t xml:space="preserve">by increasing their familiarity of classes and extracurricular activities. </w:t>
            </w:r>
          </w:p>
          <w:p w14:paraId="76E18CCA" w14:textId="7E80D6DB" w:rsidR="00E30104" w:rsidRPr="00CF1A49" w:rsidRDefault="00E30104" w:rsidP="00E30104">
            <w:pPr>
              <w:pStyle w:val="ListBullet"/>
            </w:pPr>
            <w:r>
              <w:t>Tutored and graded the algebra assignments of 30 students.</w:t>
            </w:r>
          </w:p>
        </w:tc>
      </w:tr>
    </w:tbl>
    <w:p w14:paraId="28FB8A56" w14:textId="2A8A9611" w:rsidR="00486277" w:rsidRPr="000066CD" w:rsidRDefault="00486277" w:rsidP="00486277">
      <w:pPr>
        <w:pStyle w:val="Heading1"/>
        <w:rPr>
          <w:sz w:val="20"/>
          <w:szCs w:val="24"/>
        </w:rPr>
      </w:pPr>
      <w:r w:rsidRPr="000066CD">
        <w:rPr>
          <w:sz w:val="20"/>
          <w:szCs w:val="24"/>
        </w:rPr>
        <w:t>Skills</w:t>
      </w:r>
    </w:p>
    <w:tbl>
      <w:tblPr>
        <w:tblStyle w:val="TableGrid"/>
        <w:tblW w:w="51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1111"/>
      </w:tblGrid>
      <w:tr w:rsidR="00956673" w:rsidRPr="006E1507" w14:paraId="53F6A264" w14:textId="77777777" w:rsidTr="000066CD">
        <w:trPr>
          <w:trHeight w:val="567"/>
        </w:trPr>
        <w:tc>
          <w:tcPr>
            <w:tcW w:w="11112" w:type="dxa"/>
          </w:tcPr>
          <w:p w14:paraId="0211BBF6" w14:textId="77777777" w:rsidR="002343FB" w:rsidRDefault="00BE6597" w:rsidP="002343F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0066CD">
              <w:rPr>
                <w:b/>
              </w:rPr>
              <w:t>Programing:</w:t>
            </w:r>
            <w:r w:rsidRPr="000066CD">
              <w:t xml:space="preserve"> </w:t>
            </w:r>
            <w:r w:rsidR="002343FB">
              <w:rPr>
                <w:sz w:val="24"/>
              </w:rPr>
              <w:t>Experience in</w:t>
            </w:r>
            <w:r w:rsidR="00956673">
              <w:t xml:space="preserve"> SQL, HTML, CSS, Java, MIPS assembly language</w:t>
            </w:r>
            <w:r w:rsidR="002343FB">
              <w:t>;</w:t>
            </w:r>
          </w:p>
          <w:p w14:paraId="6BB7C7FE" w14:textId="500E7C3B" w:rsidR="00956673" w:rsidRDefault="002343FB" w:rsidP="002343F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 xml:space="preserve">                         </w:t>
            </w:r>
            <w:r w:rsidR="00956673">
              <w:t xml:space="preserve">Working knowledge of Visual Basic for Applications, Python, C, Photoshop, Illustrator </w:t>
            </w:r>
          </w:p>
          <w:p w14:paraId="5E8B7FBF" w14:textId="0F206277" w:rsidR="00956673" w:rsidRDefault="002343FB" w:rsidP="002343FB">
            <w:pPr>
              <w:pStyle w:val="ListBullet"/>
              <w:numPr>
                <w:ilvl w:val="0"/>
                <w:numId w:val="0"/>
              </w:numPr>
              <w:contextualSpacing w:val="0"/>
            </w:pPr>
            <w:r w:rsidRPr="000066CD">
              <w:rPr>
                <w:b/>
              </w:rPr>
              <w:t xml:space="preserve">Computer:    </w:t>
            </w:r>
            <w:r w:rsidR="00956673">
              <w:t>Proficient in Microsoft Word, Excel, Google Drive, Google Docs, Google Slides</w:t>
            </w:r>
          </w:p>
          <w:p w14:paraId="496D787E" w14:textId="170A6A43" w:rsidR="00956673" w:rsidRDefault="002343FB" w:rsidP="002343F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0066CD">
              <w:rPr>
                <w:b/>
              </w:rPr>
              <w:t xml:space="preserve">Language:     </w:t>
            </w:r>
            <w:r w:rsidR="00956673">
              <w:t xml:space="preserve">Fluent in English and Spanish  </w:t>
            </w:r>
          </w:p>
          <w:p w14:paraId="41CF9792" w14:textId="3E0B0FE4" w:rsidR="00800999" w:rsidRPr="006E1507" w:rsidRDefault="00800999" w:rsidP="0080099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7C0CBD1" w14:textId="5F63C148" w:rsidR="00AD782D" w:rsidRPr="000066CD" w:rsidRDefault="00E93A53" w:rsidP="0062312F">
      <w:pPr>
        <w:pStyle w:val="Heading1"/>
        <w:rPr>
          <w:sz w:val="20"/>
        </w:rPr>
      </w:pPr>
      <w:sdt>
        <w:sdtPr>
          <w:rPr>
            <w:sz w:val="20"/>
          </w:rPr>
          <w:alias w:val="Activities:"/>
          <w:tag w:val="Activities:"/>
          <w:id w:val="1223332893"/>
          <w:placeholder>
            <w:docPart w:val="6C9029B1364F49A9B6C15871850E99D7"/>
          </w:placeholder>
          <w:temporary/>
          <w:showingPlcHdr/>
          <w15:appearance w15:val="hidden"/>
        </w:sdtPr>
        <w:sdtEndPr/>
        <w:sdtContent>
          <w:r w:rsidR="0062312F" w:rsidRPr="000066CD">
            <w:rPr>
              <w:sz w:val="20"/>
            </w:rPr>
            <w:t>Activities</w:t>
          </w:r>
        </w:sdtContent>
      </w:sdt>
      <w:r w:rsidR="002343FB" w:rsidRPr="000066CD">
        <w:rPr>
          <w:sz w:val="20"/>
        </w:rPr>
        <w:t xml:space="preserve"> and a</w:t>
      </w:r>
      <w:r w:rsidR="00702588" w:rsidRPr="000066CD">
        <w:rPr>
          <w:sz w:val="20"/>
        </w:rPr>
        <w:t xml:space="preserve">chievements </w:t>
      </w:r>
    </w:p>
    <w:p w14:paraId="1334A7C1" w14:textId="6D8A2911" w:rsidR="007A2119" w:rsidRPr="000066CD" w:rsidRDefault="007A2119" w:rsidP="006E1507">
      <w:pPr>
        <w:rPr>
          <w:b/>
        </w:rPr>
      </w:pPr>
      <w:r w:rsidRPr="000066CD">
        <w:rPr>
          <w:b/>
        </w:rPr>
        <w:t>Extracurricular Activities</w:t>
      </w:r>
      <w:r w:rsidR="002343FB" w:rsidRPr="000066CD">
        <w:rPr>
          <w:b/>
        </w:rPr>
        <w:t>:</w:t>
      </w:r>
    </w:p>
    <w:p w14:paraId="52042629" w14:textId="452F46FA" w:rsidR="006924C6" w:rsidRDefault="006924C6" w:rsidP="006924C6">
      <w:pPr>
        <w:pStyle w:val="ListBullet"/>
        <w:numPr>
          <w:ilvl w:val="0"/>
          <w:numId w:val="0"/>
        </w:numPr>
      </w:pPr>
      <w:r>
        <w:t>San Jose Trail Crew, San Jose, CA</w:t>
      </w:r>
    </w:p>
    <w:p w14:paraId="41C2B2E5" w14:textId="1018BE53" w:rsidR="006924C6" w:rsidRDefault="006924C6" w:rsidP="006924C6">
      <w:pPr>
        <w:pStyle w:val="ListBullet"/>
      </w:pPr>
      <w:r>
        <w:t>Contributed 4 hours of service to clear and maintain a local park trail to make it accessible as well as safe for use.</w:t>
      </w:r>
    </w:p>
    <w:p w14:paraId="6AFAF17F" w14:textId="77777777" w:rsidR="006924C6" w:rsidRDefault="006924C6" w:rsidP="006924C6">
      <w:r>
        <w:t>Soccer League, San Jose, CA</w:t>
      </w:r>
    </w:p>
    <w:p w14:paraId="64BA618D" w14:textId="3E1D2FA7" w:rsidR="006924C6" w:rsidRDefault="006924C6" w:rsidP="000066CD">
      <w:pPr>
        <w:pStyle w:val="ListBullet"/>
      </w:pPr>
      <w:r>
        <w:t>Member of a 15-person soccer team that coordinated with one another to reach league championships.</w:t>
      </w:r>
    </w:p>
    <w:p w14:paraId="1FA7128A" w14:textId="0475C534" w:rsidR="007A2119" w:rsidRPr="000066CD" w:rsidRDefault="007A2119" w:rsidP="007A2119">
      <w:pPr>
        <w:pStyle w:val="ListBullet"/>
        <w:numPr>
          <w:ilvl w:val="0"/>
          <w:numId w:val="0"/>
        </w:numPr>
        <w:rPr>
          <w:b/>
        </w:rPr>
      </w:pPr>
      <w:r w:rsidRPr="000066CD">
        <w:rPr>
          <w:b/>
        </w:rPr>
        <w:t>Achievements</w:t>
      </w:r>
      <w:r w:rsidR="002343FB" w:rsidRPr="000066CD">
        <w:rPr>
          <w:b/>
        </w:rPr>
        <w:t>:</w:t>
      </w:r>
    </w:p>
    <w:p w14:paraId="083E27C9" w14:textId="51222B69" w:rsidR="00702588" w:rsidRDefault="00702588" w:rsidP="007A2119">
      <w:pPr>
        <w:pStyle w:val="ListBullet"/>
        <w:numPr>
          <w:ilvl w:val="0"/>
          <w:numId w:val="0"/>
        </w:numPr>
      </w:pPr>
      <w:r>
        <w:t xml:space="preserve">Dream.US </w:t>
      </w:r>
      <w:r w:rsidR="005F7B90">
        <w:t>Scholarship</w:t>
      </w:r>
      <w:r>
        <w:t xml:space="preserve"> Recipient</w:t>
      </w:r>
    </w:p>
    <w:p w14:paraId="395226CB" w14:textId="1CC473CC" w:rsidR="00CA7A93" w:rsidRPr="006E1507" w:rsidRDefault="003D37E5" w:rsidP="000066CD">
      <w:pPr>
        <w:pStyle w:val="ListBullet"/>
      </w:pPr>
      <w:r>
        <w:t>A community of AB50 scholars all over the US that portrayed our ambition for higher education</w:t>
      </w:r>
      <w:r w:rsidR="006924C6">
        <w:t>.</w:t>
      </w:r>
      <w:bookmarkStart w:id="1" w:name="_GoBack"/>
      <w:bookmarkEnd w:id="0"/>
      <w:bookmarkEnd w:id="1"/>
    </w:p>
    <w:sectPr w:rsidR="00CA7A93" w:rsidRPr="006E1507" w:rsidSect="002E1367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E9096" w14:textId="77777777" w:rsidR="00E93A53" w:rsidRDefault="00E93A53" w:rsidP="0068194B">
      <w:r>
        <w:separator/>
      </w:r>
    </w:p>
    <w:p w14:paraId="7B6D9771" w14:textId="77777777" w:rsidR="00E93A53" w:rsidRDefault="00E93A53"/>
    <w:p w14:paraId="3657B8CC" w14:textId="77777777" w:rsidR="00E93A53" w:rsidRDefault="00E93A53"/>
  </w:endnote>
  <w:endnote w:type="continuationSeparator" w:id="0">
    <w:p w14:paraId="1E82B621" w14:textId="77777777" w:rsidR="00E93A53" w:rsidRDefault="00E93A53" w:rsidP="0068194B">
      <w:r>
        <w:continuationSeparator/>
      </w:r>
    </w:p>
    <w:p w14:paraId="1791CB69" w14:textId="77777777" w:rsidR="00E93A53" w:rsidRDefault="00E93A53"/>
    <w:p w14:paraId="4F353031" w14:textId="77777777" w:rsidR="00E93A53" w:rsidRDefault="00E93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815F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5A17" w14:textId="77777777" w:rsidR="00E93A53" w:rsidRDefault="00E93A53" w:rsidP="0068194B">
      <w:r>
        <w:separator/>
      </w:r>
    </w:p>
    <w:p w14:paraId="5D0CFF18" w14:textId="77777777" w:rsidR="00E93A53" w:rsidRDefault="00E93A53"/>
    <w:p w14:paraId="56A31448" w14:textId="77777777" w:rsidR="00E93A53" w:rsidRDefault="00E93A53"/>
  </w:footnote>
  <w:footnote w:type="continuationSeparator" w:id="0">
    <w:p w14:paraId="50CF0502" w14:textId="77777777" w:rsidR="00E93A53" w:rsidRDefault="00E93A53" w:rsidP="0068194B">
      <w:r>
        <w:continuationSeparator/>
      </w:r>
    </w:p>
    <w:p w14:paraId="31000BF3" w14:textId="77777777" w:rsidR="00E93A53" w:rsidRDefault="00E93A53"/>
    <w:p w14:paraId="69D7242B" w14:textId="77777777" w:rsidR="00E93A53" w:rsidRDefault="00E93A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147E6" w14:textId="7451FD5D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0A4537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569C357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22"/>
    <w:rsid w:val="000001EF"/>
    <w:rsid w:val="000066CD"/>
    <w:rsid w:val="00007322"/>
    <w:rsid w:val="00007728"/>
    <w:rsid w:val="00024584"/>
    <w:rsid w:val="00024730"/>
    <w:rsid w:val="00055E95"/>
    <w:rsid w:val="0007021F"/>
    <w:rsid w:val="000B2BA5"/>
    <w:rsid w:val="000E1666"/>
    <w:rsid w:val="000F2F8C"/>
    <w:rsid w:val="0010006E"/>
    <w:rsid w:val="001045A8"/>
    <w:rsid w:val="00114A91"/>
    <w:rsid w:val="001427E1"/>
    <w:rsid w:val="0015559A"/>
    <w:rsid w:val="00163668"/>
    <w:rsid w:val="00171566"/>
    <w:rsid w:val="00174676"/>
    <w:rsid w:val="001755A8"/>
    <w:rsid w:val="00184014"/>
    <w:rsid w:val="00192008"/>
    <w:rsid w:val="001A03B6"/>
    <w:rsid w:val="001A0871"/>
    <w:rsid w:val="001B189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85D"/>
    <w:rsid w:val="002253B0"/>
    <w:rsid w:val="002343FB"/>
    <w:rsid w:val="00236D54"/>
    <w:rsid w:val="00241D8C"/>
    <w:rsid w:val="00241FDB"/>
    <w:rsid w:val="0024720C"/>
    <w:rsid w:val="002617AE"/>
    <w:rsid w:val="002638D0"/>
    <w:rsid w:val="002647D3"/>
    <w:rsid w:val="0027452D"/>
    <w:rsid w:val="00275EAE"/>
    <w:rsid w:val="00294998"/>
    <w:rsid w:val="00297F18"/>
    <w:rsid w:val="002A1945"/>
    <w:rsid w:val="002B2958"/>
    <w:rsid w:val="002B3FC8"/>
    <w:rsid w:val="002D23C5"/>
    <w:rsid w:val="002D6137"/>
    <w:rsid w:val="002E1367"/>
    <w:rsid w:val="002E7E61"/>
    <w:rsid w:val="002F05E5"/>
    <w:rsid w:val="002F254D"/>
    <w:rsid w:val="002F30E4"/>
    <w:rsid w:val="00307140"/>
    <w:rsid w:val="00316DFF"/>
    <w:rsid w:val="00325768"/>
    <w:rsid w:val="00325B57"/>
    <w:rsid w:val="00336056"/>
    <w:rsid w:val="003544E1"/>
    <w:rsid w:val="00366398"/>
    <w:rsid w:val="003A0632"/>
    <w:rsid w:val="003A30E5"/>
    <w:rsid w:val="003A6ADF"/>
    <w:rsid w:val="003B5928"/>
    <w:rsid w:val="003D37E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BC4"/>
    <w:rsid w:val="004726BC"/>
    <w:rsid w:val="00474105"/>
    <w:rsid w:val="00480E6E"/>
    <w:rsid w:val="00486277"/>
    <w:rsid w:val="00486D95"/>
    <w:rsid w:val="00487726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4B7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7B90"/>
    <w:rsid w:val="0062312F"/>
    <w:rsid w:val="00625F2C"/>
    <w:rsid w:val="006618E9"/>
    <w:rsid w:val="00675EE8"/>
    <w:rsid w:val="0068194B"/>
    <w:rsid w:val="00683FBC"/>
    <w:rsid w:val="006924C6"/>
    <w:rsid w:val="00692703"/>
    <w:rsid w:val="006A1962"/>
    <w:rsid w:val="006B5D48"/>
    <w:rsid w:val="006B7D7B"/>
    <w:rsid w:val="006C1A5E"/>
    <w:rsid w:val="006E1507"/>
    <w:rsid w:val="006F7433"/>
    <w:rsid w:val="00702588"/>
    <w:rsid w:val="00712D8B"/>
    <w:rsid w:val="007273B7"/>
    <w:rsid w:val="00733E0A"/>
    <w:rsid w:val="00735505"/>
    <w:rsid w:val="0074403D"/>
    <w:rsid w:val="00746D44"/>
    <w:rsid w:val="007538DC"/>
    <w:rsid w:val="00757803"/>
    <w:rsid w:val="0079206B"/>
    <w:rsid w:val="00796076"/>
    <w:rsid w:val="007A2119"/>
    <w:rsid w:val="007C0566"/>
    <w:rsid w:val="007C606B"/>
    <w:rsid w:val="007D6D76"/>
    <w:rsid w:val="007E6A61"/>
    <w:rsid w:val="007F2D22"/>
    <w:rsid w:val="00800999"/>
    <w:rsid w:val="00801140"/>
    <w:rsid w:val="00803404"/>
    <w:rsid w:val="00830E51"/>
    <w:rsid w:val="00834955"/>
    <w:rsid w:val="00844C8C"/>
    <w:rsid w:val="00855B59"/>
    <w:rsid w:val="00860461"/>
    <w:rsid w:val="0086487C"/>
    <w:rsid w:val="00870B20"/>
    <w:rsid w:val="008829F8"/>
    <w:rsid w:val="00885897"/>
    <w:rsid w:val="008A6538"/>
    <w:rsid w:val="008C52B4"/>
    <w:rsid w:val="008C7056"/>
    <w:rsid w:val="008E5943"/>
    <w:rsid w:val="008F3B14"/>
    <w:rsid w:val="00901899"/>
    <w:rsid w:val="0090344B"/>
    <w:rsid w:val="00905715"/>
    <w:rsid w:val="0091321E"/>
    <w:rsid w:val="00913946"/>
    <w:rsid w:val="0092726B"/>
    <w:rsid w:val="009361BA"/>
    <w:rsid w:val="00944AD3"/>
    <w:rsid w:val="00944F78"/>
    <w:rsid w:val="009510E7"/>
    <w:rsid w:val="00952C89"/>
    <w:rsid w:val="00956673"/>
    <w:rsid w:val="009571D8"/>
    <w:rsid w:val="009650EA"/>
    <w:rsid w:val="0097790C"/>
    <w:rsid w:val="0098506E"/>
    <w:rsid w:val="0099537A"/>
    <w:rsid w:val="00997795"/>
    <w:rsid w:val="009A44CE"/>
    <w:rsid w:val="009B5A03"/>
    <w:rsid w:val="009C0A9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3AB9"/>
    <w:rsid w:val="00AA3A0E"/>
    <w:rsid w:val="00AB32F8"/>
    <w:rsid w:val="00AB610B"/>
    <w:rsid w:val="00AD20AA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6597"/>
    <w:rsid w:val="00BF61AC"/>
    <w:rsid w:val="00C23287"/>
    <w:rsid w:val="00C47FA6"/>
    <w:rsid w:val="00C57FC6"/>
    <w:rsid w:val="00C66799"/>
    <w:rsid w:val="00C66A7D"/>
    <w:rsid w:val="00C779DA"/>
    <w:rsid w:val="00C814F7"/>
    <w:rsid w:val="00CA4B4D"/>
    <w:rsid w:val="00CA7A93"/>
    <w:rsid w:val="00CB19B3"/>
    <w:rsid w:val="00CB35C3"/>
    <w:rsid w:val="00CD323D"/>
    <w:rsid w:val="00CE4030"/>
    <w:rsid w:val="00CE64B3"/>
    <w:rsid w:val="00CF083C"/>
    <w:rsid w:val="00CF1A49"/>
    <w:rsid w:val="00D0630C"/>
    <w:rsid w:val="00D243A9"/>
    <w:rsid w:val="00D305E5"/>
    <w:rsid w:val="00D37CD3"/>
    <w:rsid w:val="00D66A52"/>
    <w:rsid w:val="00D66EFA"/>
    <w:rsid w:val="00D72A2D"/>
    <w:rsid w:val="00D81753"/>
    <w:rsid w:val="00D94B84"/>
    <w:rsid w:val="00D9521A"/>
    <w:rsid w:val="00DA3914"/>
    <w:rsid w:val="00DA59AA"/>
    <w:rsid w:val="00DB6522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104"/>
    <w:rsid w:val="00E362DB"/>
    <w:rsid w:val="00E5632B"/>
    <w:rsid w:val="00E566CF"/>
    <w:rsid w:val="00E67690"/>
    <w:rsid w:val="00E70240"/>
    <w:rsid w:val="00E71E6B"/>
    <w:rsid w:val="00E762FA"/>
    <w:rsid w:val="00E81CC5"/>
    <w:rsid w:val="00E85A87"/>
    <w:rsid w:val="00E85B4A"/>
    <w:rsid w:val="00E93A53"/>
    <w:rsid w:val="00E9528E"/>
    <w:rsid w:val="00EA5099"/>
    <w:rsid w:val="00EB628B"/>
    <w:rsid w:val="00EC1351"/>
    <w:rsid w:val="00EC4CBF"/>
    <w:rsid w:val="00EE2CA8"/>
    <w:rsid w:val="00EF17E8"/>
    <w:rsid w:val="00EF51D9"/>
    <w:rsid w:val="00F130DD"/>
    <w:rsid w:val="00F22D07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70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F828"/>
  <w15:chartTrackingRefBased/>
  <w15:docId w15:val="{48AAE7E7-2621-49E1-A827-1D39100C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E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Ange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C78751DB93451CAFE940DF503ED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0EAD5-26F1-49CD-B351-F688AB6D092C}"/>
      </w:docPartPr>
      <w:docPartBody>
        <w:p w:rsidR="005802A4" w:rsidRDefault="007537B6">
          <w:pPr>
            <w:pStyle w:val="FBC78751DB93451CAFE940DF503ED597"/>
          </w:pPr>
          <w:r w:rsidRPr="00CF1A49">
            <w:t>·</w:t>
          </w:r>
        </w:p>
      </w:docPartBody>
    </w:docPart>
    <w:docPart>
      <w:docPartPr>
        <w:name w:val="97F136FFFF884C39B6CD295B89A7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71934-0D6F-4542-B105-DFACBF4AFBE3}"/>
      </w:docPartPr>
      <w:docPartBody>
        <w:p w:rsidR="005802A4" w:rsidRDefault="007537B6">
          <w:pPr>
            <w:pStyle w:val="97F136FFFF884C39B6CD295B89A72896"/>
          </w:pPr>
          <w:r w:rsidRPr="00CF1A49">
            <w:t>Experience</w:t>
          </w:r>
        </w:p>
      </w:docPartBody>
    </w:docPart>
    <w:docPart>
      <w:docPartPr>
        <w:name w:val="6C9029B1364F49A9B6C15871850E9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7E1A-6521-4FB5-AF6A-919BC2AE3CBB}"/>
      </w:docPartPr>
      <w:docPartBody>
        <w:p w:rsidR="005802A4" w:rsidRDefault="007537B6">
          <w:pPr>
            <w:pStyle w:val="6C9029B1364F49A9B6C15871850E99D7"/>
          </w:pPr>
          <w:r w:rsidRPr="00CF1A49">
            <w:t>Activities</w:t>
          </w:r>
        </w:p>
      </w:docPartBody>
    </w:docPart>
    <w:docPart>
      <w:docPartPr>
        <w:name w:val="970A8F92305E4524B8D716EA360F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C2DBE-553C-429D-845C-4AF9232B755E}"/>
      </w:docPartPr>
      <w:docPartBody>
        <w:p w:rsidR="0020346F" w:rsidRDefault="004506AE" w:rsidP="004506AE">
          <w:pPr>
            <w:pStyle w:val="970A8F92305E4524B8D716EA360FBFC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B6"/>
    <w:rsid w:val="00105D2C"/>
    <w:rsid w:val="0020346F"/>
    <w:rsid w:val="003D5BE9"/>
    <w:rsid w:val="004506AE"/>
    <w:rsid w:val="005802A4"/>
    <w:rsid w:val="00736871"/>
    <w:rsid w:val="007537B6"/>
    <w:rsid w:val="00863968"/>
    <w:rsid w:val="009A5404"/>
    <w:rsid w:val="00A12E0F"/>
    <w:rsid w:val="00A95BB0"/>
    <w:rsid w:val="00C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D43CAFB574030AD192B0981C92B17">
    <w:name w:val="72ED43CAFB574030AD192B0981C92B1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DCCD5D860AF46C08F70D1533B486999">
    <w:name w:val="2DCCD5D860AF46C08F70D1533B486999"/>
  </w:style>
  <w:style w:type="paragraph" w:customStyle="1" w:styleId="B6F1D91EE264463FB8221D168D7C53A3">
    <w:name w:val="B6F1D91EE264463FB8221D168D7C53A3"/>
  </w:style>
  <w:style w:type="paragraph" w:customStyle="1" w:styleId="FBC78751DB93451CAFE940DF503ED597">
    <w:name w:val="FBC78751DB93451CAFE940DF503ED597"/>
  </w:style>
  <w:style w:type="paragraph" w:customStyle="1" w:styleId="8973D056DF054893B3BE6B4D78687D79">
    <w:name w:val="8973D056DF054893B3BE6B4D78687D79"/>
  </w:style>
  <w:style w:type="paragraph" w:customStyle="1" w:styleId="C895A3D14FD24B878EC909C01C28EB3E">
    <w:name w:val="C895A3D14FD24B878EC909C01C28EB3E"/>
  </w:style>
  <w:style w:type="paragraph" w:customStyle="1" w:styleId="404DCAACE18A4E2E974F6C7AA053C70F">
    <w:name w:val="404DCAACE18A4E2E974F6C7AA053C70F"/>
  </w:style>
  <w:style w:type="paragraph" w:customStyle="1" w:styleId="CD5E17DF44FA428785408EBAFE39B22D">
    <w:name w:val="CD5E17DF44FA428785408EBAFE39B22D"/>
  </w:style>
  <w:style w:type="paragraph" w:customStyle="1" w:styleId="9FBA44BB0EF644A9AEDA4774E87263E5">
    <w:name w:val="9FBA44BB0EF644A9AEDA4774E87263E5"/>
  </w:style>
  <w:style w:type="paragraph" w:customStyle="1" w:styleId="9B93A413141C47CABE7B1E10D31AFE43">
    <w:name w:val="9B93A413141C47CABE7B1E10D31AFE43"/>
  </w:style>
  <w:style w:type="paragraph" w:customStyle="1" w:styleId="34BA20B53FF145FA952BB365B2D54E09">
    <w:name w:val="34BA20B53FF145FA952BB365B2D54E09"/>
  </w:style>
  <w:style w:type="paragraph" w:customStyle="1" w:styleId="97F136FFFF884C39B6CD295B89A72896">
    <w:name w:val="97F136FFFF884C39B6CD295B89A72896"/>
  </w:style>
  <w:style w:type="paragraph" w:customStyle="1" w:styleId="1C8A0DFEE1D148ABA814A514DFEF6CD0">
    <w:name w:val="1C8A0DFEE1D148ABA814A514DFEF6CD0"/>
  </w:style>
  <w:style w:type="paragraph" w:customStyle="1" w:styleId="8493B4B72D30484C97E677A2A9CD1903">
    <w:name w:val="8493B4B72D30484C97E677A2A9CD1903"/>
  </w:style>
  <w:style w:type="paragraph" w:customStyle="1" w:styleId="C0FB36C341A34EC5A10C2AB5BFC40694">
    <w:name w:val="C0FB36C341A34EC5A10C2AB5BFC4069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BEB228DC2AB4A25B8B6487557D8887C">
    <w:name w:val="BBEB228DC2AB4A25B8B6487557D8887C"/>
  </w:style>
  <w:style w:type="paragraph" w:customStyle="1" w:styleId="63E85DFBAD604930B069A4C6FE69BB50">
    <w:name w:val="63E85DFBAD604930B069A4C6FE69BB50"/>
  </w:style>
  <w:style w:type="paragraph" w:customStyle="1" w:styleId="62DF26C0E80941BE83697FDAAD92722D">
    <w:name w:val="62DF26C0E80941BE83697FDAAD92722D"/>
  </w:style>
  <w:style w:type="paragraph" w:customStyle="1" w:styleId="A543DC0E539B4956946B239DD5F9E624">
    <w:name w:val="A543DC0E539B4956946B239DD5F9E624"/>
  </w:style>
  <w:style w:type="paragraph" w:customStyle="1" w:styleId="00451581915347979A3F326C828CEC77">
    <w:name w:val="00451581915347979A3F326C828CEC77"/>
  </w:style>
  <w:style w:type="paragraph" w:customStyle="1" w:styleId="BC2A1AD1B7C84C86AAFC974C502CC6E1">
    <w:name w:val="BC2A1AD1B7C84C86AAFC974C502CC6E1"/>
  </w:style>
  <w:style w:type="paragraph" w:customStyle="1" w:styleId="377FF838EA3043F0AD0984DD40F32C15">
    <w:name w:val="377FF838EA3043F0AD0984DD40F32C15"/>
  </w:style>
  <w:style w:type="paragraph" w:customStyle="1" w:styleId="02671E64FDD64B16B83E3131469C46FD">
    <w:name w:val="02671E64FDD64B16B83E3131469C46FD"/>
  </w:style>
  <w:style w:type="paragraph" w:customStyle="1" w:styleId="8AB7506229E74679ACE146E192E435AB">
    <w:name w:val="8AB7506229E74679ACE146E192E435AB"/>
  </w:style>
  <w:style w:type="paragraph" w:customStyle="1" w:styleId="9475D77D09154821A32FAA74107B3D86">
    <w:name w:val="9475D77D09154821A32FAA74107B3D86"/>
  </w:style>
  <w:style w:type="paragraph" w:customStyle="1" w:styleId="075D90E1E5A540A7B81A8B3FC65D967C">
    <w:name w:val="075D90E1E5A540A7B81A8B3FC65D967C"/>
  </w:style>
  <w:style w:type="paragraph" w:customStyle="1" w:styleId="1CA1EE83D60C4868831052108E091F1C">
    <w:name w:val="1CA1EE83D60C4868831052108E091F1C"/>
  </w:style>
  <w:style w:type="paragraph" w:customStyle="1" w:styleId="282B228FE09F4BD0A9A9F6E464DED5DE">
    <w:name w:val="282B228FE09F4BD0A9A9F6E464DED5DE"/>
  </w:style>
  <w:style w:type="paragraph" w:customStyle="1" w:styleId="3CAB082F886643288288EC71FEA47921">
    <w:name w:val="3CAB082F886643288288EC71FEA47921"/>
  </w:style>
  <w:style w:type="paragraph" w:customStyle="1" w:styleId="ABD836A1C13E4E43B3878DF764D3D086">
    <w:name w:val="ABD836A1C13E4E43B3878DF764D3D086"/>
  </w:style>
  <w:style w:type="paragraph" w:customStyle="1" w:styleId="1821947A0AB04A098E0C535E17348F9C">
    <w:name w:val="1821947A0AB04A098E0C535E17348F9C"/>
  </w:style>
  <w:style w:type="paragraph" w:customStyle="1" w:styleId="BD8B7745EBC6492FBF9D8E5CF22A3CF8">
    <w:name w:val="BD8B7745EBC6492FBF9D8E5CF22A3CF8"/>
  </w:style>
  <w:style w:type="paragraph" w:customStyle="1" w:styleId="EE31326C40764516B4A3B8F3BF85EEF4">
    <w:name w:val="EE31326C40764516B4A3B8F3BF85EEF4"/>
  </w:style>
  <w:style w:type="paragraph" w:customStyle="1" w:styleId="617221AB652D42C9B8A82482575FBF88">
    <w:name w:val="617221AB652D42C9B8A82482575FBF88"/>
  </w:style>
  <w:style w:type="paragraph" w:customStyle="1" w:styleId="A0F64FECF05A4D04B7C56D35451876C1">
    <w:name w:val="A0F64FECF05A4D04B7C56D35451876C1"/>
  </w:style>
  <w:style w:type="paragraph" w:customStyle="1" w:styleId="FC48684428EF41A6AB94E3243DE14E8A">
    <w:name w:val="FC48684428EF41A6AB94E3243DE14E8A"/>
  </w:style>
  <w:style w:type="paragraph" w:customStyle="1" w:styleId="80B566E39AE14AED8421382FBB06C279">
    <w:name w:val="80B566E39AE14AED8421382FBB06C279"/>
  </w:style>
  <w:style w:type="paragraph" w:customStyle="1" w:styleId="A8C3B467C3D045B2B07D2B253FFB722D">
    <w:name w:val="A8C3B467C3D045B2B07D2B253FFB722D"/>
  </w:style>
  <w:style w:type="paragraph" w:customStyle="1" w:styleId="C9E64AF1F3C84E6DAA9474FBA9514D6E">
    <w:name w:val="C9E64AF1F3C84E6DAA9474FBA9514D6E"/>
  </w:style>
  <w:style w:type="paragraph" w:customStyle="1" w:styleId="6C9029B1364F49A9B6C15871850E99D7">
    <w:name w:val="6C9029B1364F49A9B6C15871850E99D7"/>
  </w:style>
  <w:style w:type="paragraph" w:customStyle="1" w:styleId="7F7E7FC07CCF46F79432BE3E4D255FF1">
    <w:name w:val="7F7E7FC07CCF46F79432BE3E4D255FF1"/>
  </w:style>
  <w:style w:type="paragraph" w:customStyle="1" w:styleId="970A8F92305E4524B8D716EA360FBFCA">
    <w:name w:val="970A8F92305E4524B8D716EA360FBFCA"/>
    <w:rsid w:val="004506AE"/>
  </w:style>
  <w:style w:type="paragraph" w:customStyle="1" w:styleId="55B87B19D8F14C10860DCDCC6D8B631E">
    <w:name w:val="55B87B19D8F14C10860DCDCC6D8B631E"/>
    <w:rsid w:val="004506AE"/>
  </w:style>
  <w:style w:type="paragraph" w:customStyle="1" w:styleId="65F2CE685FA148188D72AF1B21EDFFEF">
    <w:name w:val="65F2CE685FA148188D72AF1B21EDFFEF"/>
    <w:rsid w:val="004506AE"/>
  </w:style>
  <w:style w:type="paragraph" w:customStyle="1" w:styleId="7D31B217924049389EDCD324227571F7">
    <w:name w:val="7D31B217924049389EDCD324227571F7"/>
    <w:rsid w:val="00CC0B09"/>
  </w:style>
  <w:style w:type="paragraph" w:customStyle="1" w:styleId="95432CB6588545B5A43907CBF589FC0D">
    <w:name w:val="95432CB6588545B5A43907CBF589FC0D"/>
    <w:rsid w:val="00CC0B09"/>
  </w:style>
  <w:style w:type="paragraph" w:customStyle="1" w:styleId="E4B781C79C374383BC8AFAC215D5778F">
    <w:name w:val="E4B781C79C374383BC8AFAC215D5778F"/>
    <w:rsid w:val="00CC0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73A6-8ED8-45A6-9A6D-D902CDB1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Angel</dc:creator>
  <cp:keywords/>
  <dc:description/>
  <cp:lastModifiedBy>christian Angel</cp:lastModifiedBy>
  <cp:revision>2</cp:revision>
  <dcterms:created xsi:type="dcterms:W3CDTF">2018-09-17T20:07:00Z</dcterms:created>
  <dcterms:modified xsi:type="dcterms:W3CDTF">2018-09-17T20:07:00Z</dcterms:modified>
  <cp:category/>
</cp:coreProperties>
</file>